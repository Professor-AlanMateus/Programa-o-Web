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/>
      </w:pPr>
      <w:r>
        <w:rPr/>
        <w:t>Atividades pedagógicas para realização em domicílio</w:t>
      </w:r>
    </w:p>
    <w:tbl>
      <w:tblPr>
        <w:tblW w:w="1046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4"/>
        <w:gridCol w:w="1711"/>
      </w:tblGrid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Disciplina: </w:t>
            </w:r>
            <w:r>
              <w:rPr>
                <w:b/>
                <w:bCs/>
              </w:rPr>
              <w:t>PROGRAMAÇÃO WEB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Carga horária: </w:t>
            </w:r>
            <w:r>
              <w:rPr>
                <w:b/>
                <w:bCs/>
              </w:rPr>
              <w:t>2</w:t>
            </w:r>
          </w:p>
        </w:tc>
      </w:tr>
      <w:tr>
        <w:trPr/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>Professor: ALAN MATEUS</w:t>
            </w:r>
          </w:p>
        </w:tc>
      </w:tr>
      <w:tr>
        <w:trPr/>
        <w:tc>
          <w:tcPr>
            <w:tcW w:w="8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Aluno: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bCs/>
              </w:rPr>
              <w:t xml:space="preserve">Série: </w:t>
            </w:r>
            <w:r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ANO</w:t>
            </w:r>
          </w:p>
        </w:tc>
      </w:tr>
      <w:tr>
        <w:trPr/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Semana de 12 a 19/05</w:t>
            </w:r>
          </w:p>
        </w:tc>
      </w:tr>
    </w:tbl>
    <w:p>
      <w:pPr>
        <w:pStyle w:val="Corpodotexto"/>
        <w:rPr/>
      </w:pPr>
      <w:r>
        <w:rPr>
          <w:b w:val="false"/>
        </w:rPr>
        <w:br/>
      </w:r>
      <w:bookmarkStart w:id="0" w:name="docs-internal-guid-a8434aa4-7fff-099e-e0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6 Atividades Teórico-Reflexivas Individuais (Entrega via GitHub Opcional)</w:t>
      </w:r>
    </w:p>
    <w:p>
      <w:pPr>
        <w:pStyle w:val="Corpodotexto"/>
        <w:bidi w:val="0"/>
        <w:spacing w:lineRule="auto" w:line="331" w:before="0" w:after="24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Objetivo Geral:</w:t>
      </w:r>
      <w:r>
        <w:rPr>
          <w:b w:val="false"/>
          <w:caps w:val="false"/>
          <w:smallCaps w:val="false"/>
          <w:strike w:val="false"/>
          <w:dstrike w:val="false"/>
          <w:color w:val="1B1C1D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Compreender os conceitos de efeitos visuais e validação de formulários com JavaScript, e demonstrar entendimento da arquitetura cliente-servidor e do padrão MVC através de análise, descrição e pesquisa.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Instruções: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Crie uma conta no GitHub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(opcional).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Crie um novo repositório público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com o nome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teoria-dinamica-organizacao-web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(opcional).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Para cada atividade abaixo, crie um arquivo de texto (Markdown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.md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recomendado)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dentro do repositório (opcional) ou em um documento de sua preferência.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Responda cada atividade de forma clara e completa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, baseando-se em suas pesquisas e compreensão dos conceitos.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Cite as fontes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que você utilizar para cada resposta.</w:t>
      </w:r>
    </w:p>
    <w:p>
      <w:pPr>
        <w:pStyle w:val="Corpodotexto"/>
        <w:numPr>
          <w:ilvl w:val="0"/>
          <w:numId w:val="2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(Opcional)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Faça commits regulares com mensagens claras descrevendo suas alterações e envie (push) para o seu repositório no GitHub.</w:t>
      </w:r>
    </w:p>
    <w:p>
      <w:pPr>
        <w:pStyle w:val="Corpodotexto"/>
        <w:bidi w:val="0"/>
        <w:spacing w:lineRule="auto" w:line="331" w:before="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Atividades: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1: Descrevendo Efeitos Visuais com JavaScript</w:t>
      </w:r>
    </w:p>
    <w:p>
      <w:pPr>
        <w:pStyle w:val="Corpodotexto"/>
        <w:numPr>
          <w:ilvl w:val="0"/>
          <w:numId w:val="3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Pesquise e descreva detalhadamente como o JavaScript é utilizado para criar efeitos visuais em páginas web. Explique como o JavaScript interage com o CSS para modificar estilos dinamicamente e como animações simples podem ser implementadas diretamente no navegador. Discuta também como as bibliotecas de JavaScript facilitam a criação de efeitos mais complexos, fornecendo exemplos de funcionalidades comuns dessas bibliotecas.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2: Analisando a Validação de Formulários com JavaScript</w:t>
      </w:r>
    </w:p>
    <w:p>
      <w:pPr>
        <w:pStyle w:val="Corpodotexto"/>
        <w:numPr>
          <w:ilvl w:val="0"/>
          <w:numId w:val="4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Explique o processo de validação de formulários utilizando JavaScript no lado do cliente. Descreva como o JavaScript captura os dados inseridos nos campos de um formulário e como ele pode ser usado para verificar se esses dados atendem a critérios específicos antes de serem enviados ao servidor. Introduza o conceito de expressões regulares e explique como elas podem ser aplicadas para realizar validações de formato mais avançadas (forneça um exemplo de uma expressão regular para validar um e-mail e explique seu padrão).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3: Detalhando a Arquitetura Cliente-Servidor na Web</w:t>
      </w:r>
    </w:p>
    <w:p>
      <w:pPr>
        <w:pStyle w:val="Corpodotexto"/>
        <w:numPr>
          <w:ilvl w:val="0"/>
          <w:numId w:val="5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Descreva em detalhes como funciona a comunicação entre um navegador web (o cliente) e um servidor na internet ao acessar uma página web. Explique o papel de cada um (cliente e servidor) e detalhe o fluxo de eventos desde a solicitação inicial até o recebimento da página pelo navegador. Inclua na sua explicação os conceitos de requisição HTTP, resposta HTTP e, brevemente, o papel do DNS.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4: Explorando o Padrão de Arquitetura MVC</w:t>
      </w:r>
    </w:p>
    <w:p>
      <w:pPr>
        <w:pStyle w:val="Corpodotexto"/>
        <w:numPr>
          <w:ilvl w:val="0"/>
          <w:numId w:val="6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Explique o padrão de arquitetura MVC (Model-View-Controller) utilizado no desenvolvimento de aplicações web. Descreva a responsabilidade de cada um dos seus três componentes (Model, View, Controller) e ilustre, através de um cenário hipotético de uma pequena aplicação web (por exemplo, exibir e interagir com uma lista de livros), como cada componente interage com os outros para realizar as funcionalidades da aplicação.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5: Discutindo a Importância da Interatividade e Validação no Desenvolvimento Web</w:t>
      </w:r>
    </w:p>
    <w:p>
      <w:pPr>
        <w:pStyle w:val="Corpodotexto"/>
        <w:numPr>
          <w:ilvl w:val="0"/>
          <w:numId w:val="7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Elabore uma discussão sobre a importância da interatividade (através de efeitos visuais com JavaScript) e da validação de formulários no lado do cliente para a experiência do usuário e para a qualidade de uma aplicação web. Apresente argumentos que justifiquem o uso dessas técnicas, considerando aspectos como engajamento do usuário, feedback imediato, prevenção de erros e otimização do processamento no servidor.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Atividade 6: Refletindo sobre a Organização do Código com o Padrão MVC</w:t>
      </w:r>
    </w:p>
    <w:p>
      <w:pPr>
        <w:pStyle w:val="Corpodotexto"/>
        <w:numPr>
          <w:ilvl w:val="0"/>
          <w:numId w:val="8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Tarefa: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Apresente uma reflexão sobre os benefícios de adotar um padrão de arquitetura como o MVC para organizar o código de aplicações web, especialmente aquelas de maior complexidade. Discuta como a separação de responsabilidades promovida pelo MVC contribui para a manutenibilidade, escalabilidade, reutilização de código e colaboração entre desenvolvedores em um projeto web.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Formato de Entrega:</w:t>
      </w:r>
    </w:p>
    <w:p>
      <w:pPr>
        <w:pStyle w:val="Corpodotexto"/>
        <w:numPr>
          <w:ilvl w:val="0"/>
          <w:numId w:val="9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Um documento de texto (formato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.doc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.pdf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ou Markdown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.md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).</w:t>
      </w:r>
    </w:p>
    <w:p>
      <w:pPr>
        <w:pStyle w:val="Corpodotexto"/>
        <w:numPr>
          <w:ilvl w:val="0"/>
          <w:numId w:val="9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(Opcional)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O link para o seu repositório público no GitHub (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575B5F"/>
          <w:sz w:val="24"/>
          <w:highlight w:val="blue"/>
          <w:u w:val="none"/>
          <w:effect w:val="none"/>
        </w:rPr>
        <w:t>https://github.com/&lt;seu-usuario&gt;/teoria-dinamica-organizacao-web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) contendo os arquivos de texto com suas respostas.</w:t>
      </w:r>
    </w:p>
    <w:p>
      <w:pPr>
        <w:pStyle w:val="Corpodotexto"/>
        <w:bidi w:val="0"/>
        <w:spacing w:lineRule="auto" w:line="331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Critérios de Avaliação: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Clareza e correção das respostas para cada atividade.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Demonstração de compreensão dos conceitos teóricos.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Qualidade da pesquisa e das informações apresentadas.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Formatação clara e organização do texto.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Citação das fontes utilizadas para cada resposta.</w:t>
      </w:r>
    </w:p>
    <w:p>
      <w:pPr>
        <w:pStyle w:val="Corpodotexto"/>
        <w:numPr>
          <w:ilvl w:val="0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31" w:before="0" w:after="360"/>
        <w:ind w:lef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>(Se aplicável)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1B1C1D"/>
          <w:sz w:val="24"/>
          <w:u w:val="none"/>
          <w:effect w:val="none"/>
        </w:rPr>
        <w:t xml:space="preserve"> Organização dos arquivos no repositório do GitHub.</w:t>
      </w:r>
    </w:p>
    <w:p>
      <w:pPr>
        <w:pStyle w:val="Corpodotexto"/>
        <w:spacing w:before="0" w:after="140"/>
        <w:rPr>
          <w:b w:val="false"/>
          <w:b w:val="fals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3" w:right="282" w:header="284" w:top="1111" w:footer="51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lang w:val="pt-BR" w:eastAsia="pt-BR"/>
      </w:rPr>
    </w:pPr>
    <w:r>
      <w:rPr>
        <w:lang w:val="pt-BR" w:eastAsia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>
        <w:rFonts w:cs="Calibri"/>
        <w:lang w:val="pt-BR" w:eastAsia="pt-BR"/>
      </w:rPr>
      <w:t xml:space="preserve">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 w:eastAsia="NSimSun" w:cs="Lucida Sans"/>
      <w:b/>
      <w:bCs/>
      <w:sz w:val="36"/>
      <w:szCs w:val="36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sans-serif" w:hAnsi="Arial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ascii="Arial;sans-serif" w:hAnsi="Arial;sans-serif" w:cs="OpenSymbol"/>
      <w:b w:val="false"/>
      <w:sz w:val="24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Arial;sans-serif" w:hAnsi="Arial;sans-serif" w:cs="OpenSymbol"/>
      <w:b w:val="false"/>
      <w:sz w:val="2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Trio_Office/6.2.8.2$Windows_x86 LibreOffice_project/</Application>
  <Pages>3</Pages>
  <Words>689</Words>
  <Characters>4010</Characters>
  <CharactersWithSpaces>4649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2025-05-05T15:11:00Z</dcterms:created>
  <dc:creator>Windows User</dc:creator>
  <dc:description/>
  <dc:language>pt-BR</dc:language>
  <cp:lastModifiedBy/>
  <dcterms:modified xsi:type="dcterms:W3CDTF">2025-05-07T21:45:38Z</dcterms:modified>
  <cp:revision>6</cp:revision>
  <dc:subject/>
  <dc:title/>
</cp:coreProperties>
</file>